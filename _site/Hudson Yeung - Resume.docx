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7FABA" w14:textId="77777777" w:rsidR="008E19DF" w:rsidRPr="00E4603F" w:rsidRDefault="008E19DF" w:rsidP="00E2168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HUDSON YEUNG</w:t>
      </w:r>
    </w:p>
    <w:p w14:paraId="770AA9FA" w14:textId="77777777" w:rsidR="008E19DF" w:rsidRPr="00F8139E" w:rsidRDefault="008E19DF" w:rsidP="00E2168A">
      <w:pPr>
        <w:spacing w:after="0" w:line="240" w:lineRule="auto"/>
        <w:jc w:val="center"/>
      </w:pPr>
      <w:r w:rsidRPr="00F8139E">
        <w:t>257 Prestwick Way, Edison, NJ</w:t>
      </w:r>
      <w:r w:rsidR="00E2168A" w:rsidRPr="00F8139E">
        <w:t xml:space="preserve"> 08820</w:t>
      </w:r>
    </w:p>
    <w:p w14:paraId="6F27D820" w14:textId="77777777" w:rsidR="00157AD6" w:rsidRDefault="008E19DF" w:rsidP="009D7F34">
      <w:pPr>
        <w:spacing w:after="0" w:line="240" w:lineRule="auto"/>
        <w:jc w:val="center"/>
        <w:rPr>
          <w:rStyle w:val="Hyperlink"/>
        </w:rPr>
      </w:pPr>
      <w:r w:rsidRPr="00F8139E">
        <w:t xml:space="preserve">Cell: </w:t>
      </w:r>
      <w:r w:rsidR="00E2168A" w:rsidRPr="00F8139E">
        <w:t xml:space="preserve">(732) </w:t>
      </w:r>
      <w:r w:rsidRPr="00F8139E">
        <w:t xml:space="preserve">986-8388 </w:t>
      </w:r>
      <w:r w:rsidRPr="00F8139E">
        <w:sym w:font="Symbol" w:char="F0B7"/>
      </w:r>
      <w:r w:rsidRPr="00F8139E">
        <w:t xml:space="preserve"> </w:t>
      </w:r>
      <w:hyperlink r:id="rId8" w:history="1">
        <w:r w:rsidR="009241FF" w:rsidRPr="00F8139E">
          <w:rPr>
            <w:rStyle w:val="Hyperlink"/>
          </w:rPr>
          <w:t>hudsonyeung2000@gmail.com</w:t>
        </w:r>
      </w:hyperlink>
      <w:r w:rsidR="00BA5CED" w:rsidRPr="00F8139E">
        <w:t xml:space="preserve"> </w:t>
      </w:r>
      <w:r w:rsidR="00BA5CED" w:rsidRPr="00F8139E">
        <w:sym w:font="Symbol" w:char="F0B7"/>
      </w:r>
      <w:r w:rsidR="00BA5CED" w:rsidRPr="00F8139E">
        <w:t xml:space="preserve"> </w:t>
      </w:r>
      <w:hyperlink r:id="rId9" w:history="1">
        <w:r w:rsidR="007D7503" w:rsidRPr="00F8139E">
          <w:rPr>
            <w:rStyle w:val="Hyperlink"/>
          </w:rPr>
          <w:t>https://web.njit.edu/~hy276/profile</w:t>
        </w:r>
      </w:hyperlink>
      <w:r w:rsidR="00807A33" w:rsidRPr="00F8139E">
        <w:rPr>
          <w:rStyle w:val="Hyperlink"/>
        </w:rPr>
        <w:t xml:space="preserve">  </w:t>
      </w:r>
    </w:p>
    <w:p w14:paraId="669B2AA6" w14:textId="77777777" w:rsidR="00E2168A" w:rsidRPr="00F8139E" w:rsidRDefault="00807A33" w:rsidP="009D7F34">
      <w:pPr>
        <w:spacing w:after="0" w:line="240" w:lineRule="auto"/>
        <w:jc w:val="center"/>
      </w:pPr>
      <w:r w:rsidRPr="00F8139E">
        <w:sym w:font="Symbol" w:char="F0B7"/>
      </w:r>
      <w:r w:rsidRPr="00F8139E">
        <w:t xml:space="preserve"> </w:t>
      </w:r>
      <w:hyperlink r:id="rId10" w:history="1">
        <w:r w:rsidRPr="00F8139E">
          <w:rPr>
            <w:rStyle w:val="Hyperlink"/>
          </w:rPr>
          <w:t>https://github.com/YeungHudson</w:t>
        </w:r>
      </w:hyperlink>
    </w:p>
    <w:p w14:paraId="69C01937" w14:textId="77777777" w:rsidR="00E2168A" w:rsidRPr="00F8139E" w:rsidRDefault="00E2168A" w:rsidP="00E2168A">
      <w:pPr>
        <w:spacing w:after="0" w:line="240" w:lineRule="auto"/>
        <w:rPr>
          <w:b/>
        </w:rPr>
      </w:pPr>
    </w:p>
    <w:p w14:paraId="099436F0" w14:textId="77777777" w:rsidR="008E19DF" w:rsidRPr="00C10492" w:rsidRDefault="001929B3" w:rsidP="00E2168A">
      <w:pPr>
        <w:spacing w:after="0" w:line="240" w:lineRule="auto"/>
        <w:rPr>
          <w:b/>
        </w:rPr>
      </w:pPr>
      <w:r w:rsidRPr="00C10492">
        <w:rPr>
          <w:b/>
        </w:rPr>
        <w:t>Education</w:t>
      </w:r>
      <w:r w:rsidR="008E19DF" w:rsidRPr="00C10492">
        <w:rPr>
          <w:b/>
        </w:rPr>
        <w:t>:</w:t>
      </w:r>
      <w:r w:rsidR="008E19DF" w:rsidRPr="00C10492">
        <w:tab/>
      </w:r>
      <w:r w:rsidR="008E19DF" w:rsidRPr="00C10492">
        <w:tab/>
      </w:r>
    </w:p>
    <w:p w14:paraId="160C5481" w14:textId="77777777" w:rsidR="008E19DF" w:rsidRPr="00C10492" w:rsidRDefault="008E19DF" w:rsidP="00E2168A">
      <w:pPr>
        <w:tabs>
          <w:tab w:val="left" w:pos="360"/>
        </w:tabs>
        <w:spacing w:after="0" w:line="240" w:lineRule="auto"/>
        <w:rPr>
          <w:b/>
          <w:i/>
        </w:rPr>
      </w:pPr>
      <w:r w:rsidRPr="00C10492">
        <w:rPr>
          <w:b/>
        </w:rPr>
        <w:tab/>
        <w:t>Rutgers University</w:t>
      </w:r>
      <w:r w:rsidRPr="00C10492">
        <w:t xml:space="preserve">, </w:t>
      </w:r>
      <w:r w:rsidRPr="00C10492">
        <w:rPr>
          <w:i/>
        </w:rPr>
        <w:t>Newark, NJ</w:t>
      </w:r>
      <w:r w:rsidRPr="00C10492">
        <w:rPr>
          <w:b/>
          <w:i/>
        </w:rPr>
        <w:t xml:space="preserve">                                      </w:t>
      </w:r>
    </w:p>
    <w:p w14:paraId="72129EFE" w14:textId="77777777" w:rsidR="00CC2635" w:rsidRPr="00C10492" w:rsidRDefault="008E19DF" w:rsidP="00E2317A">
      <w:pPr>
        <w:tabs>
          <w:tab w:val="left" w:pos="360"/>
          <w:tab w:val="right" w:pos="9360"/>
        </w:tabs>
        <w:spacing w:after="0" w:line="240" w:lineRule="auto"/>
        <w:rPr>
          <w:i/>
        </w:rPr>
      </w:pPr>
      <w:r w:rsidRPr="00C10492">
        <w:rPr>
          <w:i/>
        </w:rPr>
        <w:tab/>
      </w:r>
      <w:r w:rsidR="00CC2635" w:rsidRPr="00C10492">
        <w:rPr>
          <w:i/>
        </w:rPr>
        <w:t xml:space="preserve">Bachelor of </w:t>
      </w:r>
      <w:r w:rsidR="00E2168A" w:rsidRPr="00C10492">
        <w:rPr>
          <w:i/>
        </w:rPr>
        <w:t>Arts, Computer Science</w:t>
      </w:r>
      <w:r w:rsidRPr="00C10492">
        <w:rPr>
          <w:i/>
        </w:rPr>
        <w:tab/>
      </w:r>
      <w:r w:rsidR="008477AA" w:rsidRPr="00C10492">
        <w:rPr>
          <w:i/>
        </w:rPr>
        <w:t xml:space="preserve">Graduated </w:t>
      </w:r>
      <w:r w:rsidRPr="00C10492">
        <w:rPr>
          <w:i/>
        </w:rPr>
        <w:t>May 201</w:t>
      </w:r>
      <w:r w:rsidR="00CC2635" w:rsidRPr="00C10492">
        <w:rPr>
          <w:i/>
        </w:rPr>
        <w:t>9</w:t>
      </w:r>
    </w:p>
    <w:p w14:paraId="4F6A7713" w14:textId="77777777" w:rsidR="00E2168A" w:rsidRPr="00C10492" w:rsidRDefault="00E2168A" w:rsidP="00E2168A">
      <w:pPr>
        <w:spacing w:after="0" w:line="240" w:lineRule="auto"/>
        <w:rPr>
          <w:b/>
        </w:rPr>
      </w:pPr>
    </w:p>
    <w:p w14:paraId="4266F708" w14:textId="77777777" w:rsidR="00C10492" w:rsidRPr="00C10492" w:rsidRDefault="00C10492" w:rsidP="00C10492">
      <w:pPr>
        <w:spacing w:after="0" w:line="240" w:lineRule="auto"/>
        <w:rPr>
          <w:b/>
        </w:rPr>
      </w:pPr>
      <w:r>
        <w:rPr>
          <w:b/>
        </w:rPr>
        <w:t>Experience</w:t>
      </w:r>
      <w:r w:rsidRPr="00C10492">
        <w:rPr>
          <w:b/>
        </w:rPr>
        <w:t xml:space="preserve">: </w:t>
      </w:r>
    </w:p>
    <w:p w14:paraId="031FD3AA" w14:textId="77777777" w:rsidR="00C10492" w:rsidRPr="00C10492" w:rsidRDefault="00C10492" w:rsidP="00C10492">
      <w:pPr>
        <w:tabs>
          <w:tab w:val="left" w:pos="360"/>
        </w:tabs>
        <w:spacing w:after="0" w:line="240" w:lineRule="auto"/>
        <w:rPr>
          <w:i/>
        </w:rPr>
      </w:pPr>
      <w:r>
        <w:rPr>
          <w:b/>
        </w:rPr>
        <w:tab/>
      </w:r>
      <w:r w:rsidR="00BB1D1A">
        <w:rPr>
          <w:b/>
        </w:rPr>
        <w:t>Web Developer Intern</w:t>
      </w:r>
      <w:r>
        <w:rPr>
          <w:b/>
        </w:rPr>
        <w:t>,</w:t>
      </w:r>
      <w:r w:rsidRPr="00C10492">
        <w:rPr>
          <w:b/>
        </w:rPr>
        <w:t xml:space="preserve"> Master Garden Products </w:t>
      </w:r>
      <w:r w:rsidRPr="00C10492">
        <w:rPr>
          <w:b/>
        </w:rPr>
        <w:tab/>
      </w:r>
      <w:r w:rsidRPr="00C10492">
        <w:rPr>
          <w:b/>
        </w:rPr>
        <w:tab/>
      </w:r>
      <w:r>
        <w:rPr>
          <w:b/>
        </w:rPr>
        <w:t xml:space="preserve">         </w:t>
      </w:r>
      <w:r w:rsidRPr="00C10492">
        <w:rPr>
          <w:i/>
        </w:rPr>
        <w:t>May 2019-August 2019</w:t>
      </w:r>
    </w:p>
    <w:p w14:paraId="5CAC41A6" w14:textId="7BCED3E9" w:rsidR="00944817" w:rsidRPr="00354341" w:rsidRDefault="00B27591" w:rsidP="00BB1D1A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180"/>
        <w:rPr>
          <w:b/>
        </w:rPr>
      </w:pPr>
      <w:r>
        <w:t xml:space="preserve">   </w:t>
      </w:r>
      <w:r w:rsidR="00D64E7E">
        <w:t>Designed and developed</w:t>
      </w:r>
      <w:r w:rsidR="00354341">
        <w:t xml:space="preserve"> the UI using </w:t>
      </w:r>
      <w:proofErr w:type="spellStart"/>
      <w:r w:rsidR="00904F94">
        <w:t>J</w:t>
      </w:r>
      <w:r w:rsidR="00354341">
        <w:t>avascript</w:t>
      </w:r>
      <w:proofErr w:type="spellEnd"/>
      <w:r w:rsidR="00354341">
        <w:t xml:space="preserve"> and </w:t>
      </w:r>
      <w:r w:rsidR="00904F94">
        <w:t>PHP</w:t>
      </w:r>
    </w:p>
    <w:p w14:paraId="696E26C1" w14:textId="77777777" w:rsidR="00904F94" w:rsidRPr="00904F94" w:rsidRDefault="00354341" w:rsidP="00BB1D1A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180"/>
        <w:rPr>
          <w:b/>
        </w:rPr>
      </w:pPr>
      <w:r>
        <w:rPr>
          <w:b/>
        </w:rPr>
        <w:t xml:space="preserve">   </w:t>
      </w:r>
      <w:r>
        <w:t>Created a database with a python script that improved employee</w:t>
      </w:r>
      <w:r w:rsidR="00904F94">
        <w:t xml:space="preserve"> accessibility of     </w:t>
      </w:r>
    </w:p>
    <w:p w14:paraId="3A2B140B" w14:textId="7D124CFF" w:rsidR="00354341" w:rsidRPr="00904F94" w:rsidRDefault="00904F94" w:rsidP="00904F94">
      <w:pPr>
        <w:tabs>
          <w:tab w:val="left" w:pos="900"/>
        </w:tabs>
        <w:spacing w:after="0" w:line="240" w:lineRule="auto"/>
        <w:ind w:left="810"/>
        <w:rPr>
          <w:b/>
        </w:rPr>
      </w:pPr>
      <w:r>
        <w:t xml:space="preserve">    </w:t>
      </w:r>
      <w:r w:rsidR="000158FD">
        <w:t xml:space="preserve"> </w:t>
      </w:r>
      <w:r>
        <w:t>products</w:t>
      </w:r>
    </w:p>
    <w:p w14:paraId="575F5678" w14:textId="77777777" w:rsidR="00BB1D1A" w:rsidRPr="00C10492" w:rsidRDefault="00BB1D1A" w:rsidP="00BB1D1A">
      <w:pPr>
        <w:pStyle w:val="ListParagraph"/>
        <w:tabs>
          <w:tab w:val="left" w:pos="900"/>
        </w:tabs>
        <w:spacing w:after="0" w:line="240" w:lineRule="auto"/>
        <w:ind w:left="900"/>
        <w:rPr>
          <w:b/>
        </w:rPr>
      </w:pPr>
    </w:p>
    <w:p w14:paraId="7F8524BD" w14:textId="77777777" w:rsidR="004B6F18" w:rsidRPr="00C10492" w:rsidRDefault="001929B3" w:rsidP="00E2168A">
      <w:pPr>
        <w:spacing w:after="0" w:line="240" w:lineRule="auto"/>
        <w:rPr>
          <w:b/>
        </w:rPr>
      </w:pPr>
      <w:r w:rsidRPr="00C10492">
        <w:rPr>
          <w:b/>
        </w:rPr>
        <w:t>Projects</w:t>
      </w:r>
      <w:r w:rsidR="004B6F18" w:rsidRPr="00C10492">
        <w:rPr>
          <w:b/>
        </w:rPr>
        <w:t>:</w:t>
      </w:r>
      <w:bookmarkStart w:id="0" w:name="_GoBack"/>
      <w:bookmarkEnd w:id="0"/>
    </w:p>
    <w:p w14:paraId="31DF5D1F" w14:textId="77777777" w:rsidR="00E2168A" w:rsidRPr="00C10492" w:rsidRDefault="00E2168A" w:rsidP="00E2168A">
      <w:pPr>
        <w:tabs>
          <w:tab w:val="left" w:pos="360"/>
        </w:tabs>
        <w:spacing w:after="0" w:line="240" w:lineRule="auto"/>
        <w:rPr>
          <w:b/>
        </w:rPr>
      </w:pPr>
      <w:r w:rsidRPr="00C10492">
        <w:rPr>
          <w:b/>
        </w:rPr>
        <w:tab/>
      </w:r>
      <w:r w:rsidR="00B36962" w:rsidRPr="00C10492">
        <w:rPr>
          <w:b/>
        </w:rPr>
        <w:t>League AI</w:t>
      </w:r>
      <w:r w:rsidRPr="00C10492">
        <w:rPr>
          <w:b/>
        </w:rPr>
        <w:t xml:space="preserve"> | Python</w:t>
      </w:r>
      <w:r w:rsidR="00B36962" w:rsidRPr="00C10492">
        <w:rPr>
          <w:b/>
        </w:rPr>
        <w:t xml:space="preserve"> | </w:t>
      </w:r>
      <w:proofErr w:type="spellStart"/>
      <w:r w:rsidR="00B36962" w:rsidRPr="00C10492">
        <w:rPr>
          <w:b/>
        </w:rPr>
        <w:t>Tensorflow</w:t>
      </w:r>
      <w:proofErr w:type="spellEnd"/>
      <w:r w:rsidR="00B36962" w:rsidRPr="00C10492">
        <w:rPr>
          <w:b/>
        </w:rPr>
        <w:t>/OpenCV</w:t>
      </w:r>
      <w:r w:rsidRPr="00C10492">
        <w:rPr>
          <w:b/>
        </w:rPr>
        <w:t xml:space="preserve"> | Currently Developing</w:t>
      </w:r>
    </w:p>
    <w:p w14:paraId="61044ED8" w14:textId="77777777" w:rsidR="00E2168A" w:rsidRPr="00C10492" w:rsidRDefault="00E2168A" w:rsidP="00E2168A">
      <w:pPr>
        <w:pStyle w:val="ListParagraph"/>
        <w:numPr>
          <w:ilvl w:val="0"/>
          <w:numId w:val="12"/>
        </w:numPr>
        <w:spacing w:after="0" w:line="240" w:lineRule="auto"/>
      </w:pPr>
      <w:r w:rsidRPr="00C10492">
        <w:t xml:space="preserve">Building a bot </w:t>
      </w:r>
      <w:r w:rsidR="00B36962" w:rsidRPr="00C10492">
        <w:t xml:space="preserve">in the game League of Legends that can move around and attempt to win the game </w:t>
      </w:r>
    </w:p>
    <w:p w14:paraId="7D519379" w14:textId="77777777" w:rsidR="00CB4629" w:rsidRPr="00C10492" w:rsidRDefault="00C52858" w:rsidP="00CB462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C10492">
        <w:t xml:space="preserve">Trained a model </w:t>
      </w:r>
      <w:r w:rsidR="00045BE2" w:rsidRPr="00C10492">
        <w:t>to recognize</w:t>
      </w:r>
      <w:r w:rsidRPr="00C10492">
        <w:t xml:space="preserve"> </w:t>
      </w:r>
      <w:r w:rsidR="00254609" w:rsidRPr="00C10492">
        <w:t xml:space="preserve">character </w:t>
      </w:r>
      <w:r w:rsidR="00045BE2" w:rsidRPr="00C10492">
        <w:t>“</w:t>
      </w:r>
      <w:proofErr w:type="spellStart"/>
      <w:r w:rsidR="0024723F" w:rsidRPr="00C10492">
        <w:t>V</w:t>
      </w:r>
      <w:r w:rsidR="00045BE2" w:rsidRPr="00C10492">
        <w:t>ayne</w:t>
      </w:r>
      <w:proofErr w:type="spellEnd"/>
      <w:r w:rsidR="00045BE2" w:rsidRPr="00C10492">
        <w:t>”</w:t>
      </w:r>
      <w:r w:rsidRPr="00C10492">
        <w:t xml:space="preserve"> within the game with </w:t>
      </w:r>
      <w:r w:rsidR="00696405" w:rsidRPr="00C10492">
        <w:t xml:space="preserve">70% accuracy </w:t>
      </w:r>
      <w:r w:rsidR="00D87667" w:rsidRPr="00C10492">
        <w:tab/>
      </w:r>
    </w:p>
    <w:p w14:paraId="3D939573" w14:textId="77777777" w:rsidR="00FA0010" w:rsidRPr="00C10492" w:rsidRDefault="00F07028" w:rsidP="00FA0010">
      <w:pPr>
        <w:spacing w:after="0" w:line="240" w:lineRule="auto"/>
        <w:rPr>
          <w:b/>
        </w:rPr>
      </w:pPr>
      <w:r w:rsidRPr="00C10492">
        <w:rPr>
          <w:b/>
        </w:rPr>
        <w:t xml:space="preserve">      </w:t>
      </w:r>
    </w:p>
    <w:p w14:paraId="61D9266E" w14:textId="77777777" w:rsidR="00F07028" w:rsidRPr="00C10492" w:rsidRDefault="00F07028" w:rsidP="00F07028">
      <w:pPr>
        <w:tabs>
          <w:tab w:val="left" w:pos="360"/>
        </w:tabs>
        <w:spacing w:after="0" w:line="240" w:lineRule="auto"/>
        <w:rPr>
          <w:b/>
        </w:rPr>
      </w:pPr>
      <w:r w:rsidRPr="00C10492">
        <w:rPr>
          <w:b/>
        </w:rPr>
        <w:t xml:space="preserve">      Exam </w:t>
      </w:r>
      <w:r w:rsidR="00F8139E" w:rsidRPr="00C10492">
        <w:rPr>
          <w:b/>
        </w:rPr>
        <w:t>Simulator |</w:t>
      </w:r>
      <w:r w:rsidRPr="00C10492">
        <w:rPr>
          <w:b/>
        </w:rPr>
        <w:t xml:space="preserve"> HTML, CSS, </w:t>
      </w:r>
      <w:proofErr w:type="spellStart"/>
      <w:r w:rsidRPr="00C10492">
        <w:rPr>
          <w:b/>
        </w:rPr>
        <w:t>Javascript</w:t>
      </w:r>
      <w:proofErr w:type="spellEnd"/>
      <w:r w:rsidR="00976399" w:rsidRPr="00C10492">
        <w:rPr>
          <w:b/>
        </w:rPr>
        <w:t>, SQL, PHP</w:t>
      </w:r>
      <w:r w:rsidRPr="00C10492">
        <w:rPr>
          <w:b/>
        </w:rPr>
        <w:t xml:space="preserve"> | April 2019 </w:t>
      </w:r>
    </w:p>
    <w:p w14:paraId="62A43901" w14:textId="77777777" w:rsidR="00442B5D" w:rsidRPr="00C10492" w:rsidRDefault="00CA44E6" w:rsidP="00442B5D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C10492">
        <w:t>Worked with a partner</w:t>
      </w:r>
      <w:r w:rsidR="00976399" w:rsidRPr="00C10492">
        <w:t xml:space="preserve"> </w:t>
      </w:r>
      <w:r w:rsidR="000E608A" w:rsidRPr="00C10492">
        <w:t xml:space="preserve">to create a website that </w:t>
      </w:r>
      <w:r w:rsidR="00442B5D" w:rsidRPr="00C10492">
        <w:t xml:space="preserve">allows teachers to create an exam </w:t>
      </w:r>
      <w:r w:rsidR="00912CD8" w:rsidRPr="00C10492">
        <w:t xml:space="preserve">and students to take </w:t>
      </w:r>
      <w:r w:rsidR="008C3428" w:rsidRPr="00C10492">
        <w:t>it</w:t>
      </w:r>
    </w:p>
    <w:p w14:paraId="512BBC8B" w14:textId="04DC5AEE" w:rsidR="00912CD8" w:rsidRPr="00C10492" w:rsidRDefault="00654B87" w:rsidP="00442B5D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C10492">
        <w:t>Helped implement</w:t>
      </w:r>
      <w:r w:rsidR="00912CD8" w:rsidRPr="00C10492">
        <w:t xml:space="preserve"> an auto grader </w:t>
      </w:r>
      <w:r w:rsidR="00354341">
        <w:t>that also</w:t>
      </w:r>
      <w:r w:rsidR="00912CD8" w:rsidRPr="00C10492">
        <w:t xml:space="preserve"> </w:t>
      </w:r>
      <w:r w:rsidR="00BB1D1A">
        <w:t>provides</w:t>
      </w:r>
      <w:r w:rsidR="00912CD8" w:rsidRPr="00C10492">
        <w:t xml:space="preserve"> feedback</w:t>
      </w:r>
    </w:p>
    <w:p w14:paraId="15ED10E4" w14:textId="77777777" w:rsidR="00912CD8" w:rsidRPr="00C10492" w:rsidRDefault="00912CD8" w:rsidP="00442B5D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C10492">
        <w:t xml:space="preserve">Collaborated through </w:t>
      </w:r>
      <w:r w:rsidR="00C46689" w:rsidRPr="00C10492">
        <w:t>git</w:t>
      </w:r>
      <w:r w:rsidRPr="00C10492">
        <w:t xml:space="preserve"> and </w:t>
      </w:r>
      <w:r w:rsidR="00C46689" w:rsidRPr="00C10492">
        <w:t>AFS</w:t>
      </w:r>
      <w:r w:rsidRPr="00C10492">
        <w:t xml:space="preserve"> </w:t>
      </w:r>
    </w:p>
    <w:p w14:paraId="42ADBFFD" w14:textId="77777777" w:rsidR="00442B5D" w:rsidRPr="00C10492" w:rsidRDefault="00442B5D" w:rsidP="00F8139E">
      <w:pPr>
        <w:spacing w:after="0" w:line="240" w:lineRule="auto"/>
        <w:ind w:left="720"/>
        <w:rPr>
          <w:b/>
        </w:rPr>
      </w:pPr>
    </w:p>
    <w:p w14:paraId="1EAB197D" w14:textId="77777777" w:rsidR="00992EB7" w:rsidRPr="00C10492" w:rsidRDefault="00E2168A" w:rsidP="00E2168A">
      <w:pPr>
        <w:tabs>
          <w:tab w:val="left" w:pos="360"/>
        </w:tabs>
        <w:spacing w:after="0" w:line="240" w:lineRule="auto"/>
        <w:rPr>
          <w:b/>
        </w:rPr>
      </w:pPr>
      <w:r w:rsidRPr="00C10492">
        <w:rPr>
          <w:b/>
        </w:rPr>
        <w:tab/>
      </w:r>
      <w:r w:rsidR="00B36962" w:rsidRPr="00C10492">
        <w:rPr>
          <w:b/>
        </w:rPr>
        <w:t xml:space="preserve">Kernel Module | C | December 2018 </w:t>
      </w:r>
    </w:p>
    <w:p w14:paraId="24FD9C51" w14:textId="77777777" w:rsidR="00E2168A" w:rsidRPr="00C10492" w:rsidRDefault="00B36962" w:rsidP="00B3696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C10492">
        <w:t xml:space="preserve">Developed a </w:t>
      </w:r>
      <w:r w:rsidR="004D3DF9" w:rsidRPr="00C10492">
        <w:t>kernel</w:t>
      </w:r>
      <w:r w:rsidRPr="00C10492">
        <w:t xml:space="preserve"> module </w:t>
      </w:r>
      <w:r w:rsidR="00BB1D1A">
        <w:t>that</w:t>
      </w:r>
      <w:r w:rsidRPr="00C10492">
        <w:t xml:space="preserve"> call</w:t>
      </w:r>
      <w:r w:rsidR="00BB1D1A">
        <w:t>s</w:t>
      </w:r>
      <w:r w:rsidRPr="00C10492">
        <w:t xml:space="preserve"> a custom system call </w:t>
      </w:r>
    </w:p>
    <w:p w14:paraId="306282FA" w14:textId="77777777" w:rsidR="00F63C55" w:rsidRPr="00C20BA0" w:rsidRDefault="00F63C55" w:rsidP="000801DA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C10492">
        <w:t xml:space="preserve">Installed and utilized the LXR cross </w:t>
      </w:r>
      <w:proofErr w:type="spellStart"/>
      <w:r w:rsidRPr="00C10492">
        <w:t>referencer</w:t>
      </w:r>
      <w:proofErr w:type="spellEnd"/>
      <w:r w:rsidRPr="00C10492">
        <w:t xml:space="preserve"> for easy access to </w:t>
      </w:r>
      <w:r w:rsidR="009B00E4" w:rsidRPr="00C10492">
        <w:t>Linux</w:t>
      </w:r>
      <w:r w:rsidRPr="00C10492">
        <w:t xml:space="preserve"> source code  </w:t>
      </w:r>
    </w:p>
    <w:p w14:paraId="4E478976" w14:textId="77777777" w:rsidR="00C20BA0" w:rsidRPr="00C20BA0" w:rsidRDefault="00C20BA0" w:rsidP="00C20BA0">
      <w:pPr>
        <w:pStyle w:val="ListParagraph"/>
        <w:spacing w:after="0" w:line="240" w:lineRule="auto"/>
        <w:ind w:left="1080"/>
        <w:rPr>
          <w:b/>
        </w:rPr>
      </w:pPr>
    </w:p>
    <w:p w14:paraId="29714923" w14:textId="77777777" w:rsidR="00C20BA0" w:rsidRPr="00C10492" w:rsidRDefault="00C20BA0" w:rsidP="00C20BA0">
      <w:pPr>
        <w:tabs>
          <w:tab w:val="left" w:pos="360"/>
        </w:tabs>
        <w:spacing w:after="0" w:line="240" w:lineRule="auto"/>
        <w:rPr>
          <w:b/>
        </w:rPr>
      </w:pPr>
      <w:r>
        <w:rPr>
          <w:b/>
        </w:rPr>
        <w:tab/>
      </w:r>
      <w:r w:rsidR="00267523">
        <w:rPr>
          <w:b/>
        </w:rPr>
        <w:t>Simple Compiler</w:t>
      </w:r>
      <w:r w:rsidRPr="00C10492">
        <w:rPr>
          <w:b/>
        </w:rPr>
        <w:t xml:space="preserve"> | C</w:t>
      </w:r>
      <w:r w:rsidR="00267523">
        <w:rPr>
          <w:b/>
        </w:rPr>
        <w:t>++</w:t>
      </w:r>
      <w:r w:rsidRPr="00C10492">
        <w:rPr>
          <w:b/>
        </w:rPr>
        <w:t xml:space="preserve"> | December 2018 </w:t>
      </w:r>
    </w:p>
    <w:p w14:paraId="7A0F9250" w14:textId="77777777" w:rsidR="00C20BA0" w:rsidRPr="00C20BA0" w:rsidRDefault="00C20BA0" w:rsidP="00C1049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 xml:space="preserve">Created a program that features a lexical analyzer, parser and interpreter </w:t>
      </w:r>
    </w:p>
    <w:p w14:paraId="426CF5A8" w14:textId="77777777" w:rsidR="00C10492" w:rsidRPr="00C20BA0" w:rsidRDefault="00C20BA0" w:rsidP="00C1049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 xml:space="preserve">Compiles a custom language with constants, keywords and operators </w:t>
      </w:r>
      <w:r w:rsidRPr="00C10492">
        <w:t xml:space="preserve">code  </w:t>
      </w:r>
    </w:p>
    <w:p w14:paraId="69190BC4" w14:textId="77777777" w:rsidR="00C20BA0" w:rsidRPr="00C20BA0" w:rsidRDefault="00C20BA0" w:rsidP="00C20BA0">
      <w:pPr>
        <w:pStyle w:val="ListParagraph"/>
        <w:spacing w:after="0" w:line="240" w:lineRule="auto"/>
        <w:ind w:left="1080"/>
        <w:rPr>
          <w:b/>
        </w:rPr>
      </w:pPr>
    </w:p>
    <w:p w14:paraId="00E540F6" w14:textId="77777777" w:rsidR="00C10492" w:rsidRPr="00C10492" w:rsidRDefault="00C10492" w:rsidP="00C10492">
      <w:pPr>
        <w:spacing w:after="0" w:line="240" w:lineRule="auto"/>
        <w:rPr>
          <w:b/>
        </w:rPr>
      </w:pPr>
      <w:r w:rsidRPr="00C10492">
        <w:rPr>
          <w:b/>
        </w:rPr>
        <w:t xml:space="preserve">Relevant Coursework: </w:t>
      </w:r>
    </w:p>
    <w:p w14:paraId="75F9E046" w14:textId="77777777" w:rsidR="00C10492" w:rsidRPr="00C10492" w:rsidRDefault="00C10492" w:rsidP="00C10492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180"/>
      </w:pPr>
      <w:r w:rsidRPr="00C10492">
        <w:rPr>
          <w:color w:val="000000"/>
        </w:rPr>
        <w:t>Data Structures; Algorithms; Discrete Structures; Performance Modeling in Computers; Operating Systems; Linux Kernel Programming; Intensive Programming in Linux; Design in Software Engineering</w:t>
      </w:r>
    </w:p>
    <w:p w14:paraId="0E1DE581" w14:textId="77777777" w:rsidR="00C10492" w:rsidRPr="00C10492" w:rsidRDefault="00C10492" w:rsidP="00C10492">
      <w:pPr>
        <w:pStyle w:val="ListParagraph"/>
        <w:tabs>
          <w:tab w:val="left" w:pos="900"/>
        </w:tabs>
        <w:spacing w:after="0" w:line="240" w:lineRule="auto"/>
        <w:ind w:left="900"/>
      </w:pPr>
    </w:p>
    <w:p w14:paraId="2BFA3F7C" w14:textId="77777777" w:rsidR="00C10492" w:rsidRPr="00C10492" w:rsidRDefault="00C10492" w:rsidP="00C10492">
      <w:pPr>
        <w:spacing w:after="0" w:line="240" w:lineRule="auto"/>
      </w:pPr>
      <w:r w:rsidRPr="00C10492">
        <w:rPr>
          <w:b/>
        </w:rPr>
        <w:t>Relevant Technical Skills:</w:t>
      </w:r>
      <w:r w:rsidRPr="00C10492">
        <w:t xml:space="preserve">   </w:t>
      </w:r>
    </w:p>
    <w:p w14:paraId="3A6245AC" w14:textId="77777777" w:rsidR="00C10492" w:rsidRPr="00C10492" w:rsidRDefault="00C10492" w:rsidP="00C10492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b/>
        </w:rPr>
      </w:pPr>
      <w:r w:rsidRPr="00C10492">
        <w:t xml:space="preserve">Languages: Java (Prior Experience), Python, HTML, CSS, C/C++, </w:t>
      </w:r>
      <w:proofErr w:type="spellStart"/>
      <w:r w:rsidRPr="00C10492">
        <w:t>Javascript</w:t>
      </w:r>
      <w:proofErr w:type="spellEnd"/>
      <w:r w:rsidRPr="00C10492">
        <w:t>, SQL, PHP</w:t>
      </w:r>
    </w:p>
    <w:p w14:paraId="6717B837" w14:textId="77777777" w:rsidR="00C10492" w:rsidRPr="00C10492" w:rsidRDefault="00C10492" w:rsidP="00C10492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b/>
        </w:rPr>
      </w:pPr>
      <w:r w:rsidRPr="00C10492">
        <w:t>Technologies: Eclipse, IntelliJ, PyCharm, Visual Code/Studio, Git</w:t>
      </w:r>
    </w:p>
    <w:p w14:paraId="140302EE" w14:textId="77777777" w:rsidR="00C10492" w:rsidRPr="00C10492" w:rsidRDefault="00C10492" w:rsidP="00C10492">
      <w:pPr>
        <w:pStyle w:val="ListParagraph"/>
        <w:numPr>
          <w:ilvl w:val="0"/>
          <w:numId w:val="8"/>
        </w:numPr>
        <w:spacing w:after="0" w:line="240" w:lineRule="auto"/>
        <w:ind w:left="900" w:hanging="180"/>
      </w:pPr>
      <w:r w:rsidRPr="00C10492">
        <w:t>Others: Microsoft Office (Word, Excel, PowerPoint)</w:t>
      </w:r>
    </w:p>
    <w:p w14:paraId="52941BFB" w14:textId="77777777" w:rsidR="008E19DF" w:rsidRPr="00C10492" w:rsidRDefault="008E19DF" w:rsidP="00E2168A">
      <w:pPr>
        <w:spacing w:after="0" w:line="240" w:lineRule="auto"/>
        <w:rPr>
          <w:b/>
        </w:rPr>
      </w:pPr>
    </w:p>
    <w:p w14:paraId="17025CE1" w14:textId="77777777" w:rsidR="008E19DF" w:rsidRPr="00C10492" w:rsidRDefault="00E2317A" w:rsidP="00E2168A">
      <w:pPr>
        <w:spacing w:after="0" w:line="240" w:lineRule="auto"/>
        <w:rPr>
          <w:b/>
        </w:rPr>
      </w:pPr>
      <w:r w:rsidRPr="00C10492">
        <w:rPr>
          <w:b/>
        </w:rPr>
        <w:t>O</w:t>
      </w:r>
      <w:r w:rsidR="001929B3" w:rsidRPr="00C10492">
        <w:rPr>
          <w:b/>
        </w:rPr>
        <w:t>ther Skills</w:t>
      </w:r>
      <w:r w:rsidR="008E19DF" w:rsidRPr="00C10492">
        <w:rPr>
          <w:b/>
        </w:rPr>
        <w:t>:</w:t>
      </w:r>
    </w:p>
    <w:p w14:paraId="50B1DE68" w14:textId="77777777" w:rsidR="00F45C09" w:rsidRPr="00C10492" w:rsidRDefault="008E19DF" w:rsidP="00F45C09">
      <w:pPr>
        <w:pStyle w:val="ListParagraph"/>
        <w:numPr>
          <w:ilvl w:val="0"/>
          <w:numId w:val="4"/>
        </w:numPr>
        <w:spacing w:after="0" w:line="240" w:lineRule="auto"/>
        <w:ind w:left="900" w:hanging="180"/>
      </w:pPr>
      <w:r w:rsidRPr="00C10492">
        <w:t xml:space="preserve">Bilingual: </w:t>
      </w:r>
      <w:r w:rsidR="002200B1" w:rsidRPr="00C10492">
        <w:t>English</w:t>
      </w:r>
      <w:r w:rsidR="004B6F18" w:rsidRPr="00C10492">
        <w:t xml:space="preserve"> and</w:t>
      </w:r>
      <w:r w:rsidR="002200B1" w:rsidRPr="00C10492">
        <w:t xml:space="preserve"> </w:t>
      </w:r>
      <w:r w:rsidR="004A2925" w:rsidRPr="00C10492">
        <w:t xml:space="preserve">Chinese (Cantonese) </w:t>
      </w:r>
    </w:p>
    <w:sectPr w:rsidR="00F45C09" w:rsidRPr="00C10492" w:rsidSect="00E2317A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EA773" w14:textId="77777777" w:rsidR="00FF4312" w:rsidRDefault="00FF4312" w:rsidP="00927723">
      <w:pPr>
        <w:spacing w:after="0" w:line="240" w:lineRule="auto"/>
      </w:pPr>
      <w:r>
        <w:separator/>
      </w:r>
    </w:p>
  </w:endnote>
  <w:endnote w:type="continuationSeparator" w:id="0">
    <w:p w14:paraId="0B2352D8" w14:textId="77777777" w:rsidR="00FF4312" w:rsidRDefault="00FF4312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725FD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0F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A2529" w14:textId="77777777" w:rsidR="00FF4312" w:rsidRDefault="00FF4312" w:rsidP="00927723">
      <w:pPr>
        <w:spacing w:after="0" w:line="240" w:lineRule="auto"/>
      </w:pPr>
      <w:r>
        <w:separator/>
      </w:r>
    </w:p>
  </w:footnote>
  <w:footnote w:type="continuationSeparator" w:id="0">
    <w:p w14:paraId="33162890" w14:textId="77777777" w:rsidR="00FF4312" w:rsidRDefault="00FF4312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349"/>
    <w:multiLevelType w:val="hybridMultilevel"/>
    <w:tmpl w:val="3772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6DE9"/>
    <w:multiLevelType w:val="hybridMultilevel"/>
    <w:tmpl w:val="BEA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4159"/>
    <w:multiLevelType w:val="hybridMultilevel"/>
    <w:tmpl w:val="5C1E5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91B91"/>
    <w:multiLevelType w:val="hybridMultilevel"/>
    <w:tmpl w:val="63F0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175CD"/>
    <w:multiLevelType w:val="hybridMultilevel"/>
    <w:tmpl w:val="326A6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3F4FDE"/>
    <w:multiLevelType w:val="hybridMultilevel"/>
    <w:tmpl w:val="7A70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B06F8"/>
    <w:multiLevelType w:val="hybridMultilevel"/>
    <w:tmpl w:val="409C2D0E"/>
    <w:lvl w:ilvl="0" w:tplc="2EE47120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312C7E"/>
    <w:multiLevelType w:val="hybridMultilevel"/>
    <w:tmpl w:val="28DE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9658A"/>
    <w:multiLevelType w:val="hybridMultilevel"/>
    <w:tmpl w:val="6B2AB97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9" w15:restartNumberingAfterBreak="0">
    <w:nsid w:val="674933E4"/>
    <w:multiLevelType w:val="hybridMultilevel"/>
    <w:tmpl w:val="AD0EA716"/>
    <w:lvl w:ilvl="0" w:tplc="AA7E1068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2305D"/>
    <w:multiLevelType w:val="hybridMultilevel"/>
    <w:tmpl w:val="16B80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2C5234"/>
    <w:multiLevelType w:val="hybridMultilevel"/>
    <w:tmpl w:val="20EC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738C8"/>
    <w:multiLevelType w:val="hybridMultilevel"/>
    <w:tmpl w:val="FF14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218E1"/>
    <w:multiLevelType w:val="hybridMultilevel"/>
    <w:tmpl w:val="ABBCE9B8"/>
    <w:lvl w:ilvl="0" w:tplc="A4F24C90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942D1"/>
    <w:multiLevelType w:val="hybridMultilevel"/>
    <w:tmpl w:val="347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14"/>
  </w:num>
  <w:num w:numId="11">
    <w:abstractNumId w:val="4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AC"/>
    <w:rsid w:val="000158FD"/>
    <w:rsid w:val="00045BE2"/>
    <w:rsid w:val="00047C11"/>
    <w:rsid w:val="0005418F"/>
    <w:rsid w:val="000801DA"/>
    <w:rsid w:val="00090AD1"/>
    <w:rsid w:val="00096FBF"/>
    <w:rsid w:val="000B20CF"/>
    <w:rsid w:val="000C5CF6"/>
    <w:rsid w:val="000E608A"/>
    <w:rsid w:val="000F03B7"/>
    <w:rsid w:val="000F04FE"/>
    <w:rsid w:val="00103104"/>
    <w:rsid w:val="001036E3"/>
    <w:rsid w:val="00131173"/>
    <w:rsid w:val="001335DA"/>
    <w:rsid w:val="00157AD6"/>
    <w:rsid w:val="00187D6B"/>
    <w:rsid w:val="001929B3"/>
    <w:rsid w:val="001A0487"/>
    <w:rsid w:val="001A58B9"/>
    <w:rsid w:val="001B3E72"/>
    <w:rsid w:val="001B7A4E"/>
    <w:rsid w:val="002200B1"/>
    <w:rsid w:val="0024723F"/>
    <w:rsid w:val="00247D1D"/>
    <w:rsid w:val="00254609"/>
    <w:rsid w:val="00267523"/>
    <w:rsid w:val="00293B83"/>
    <w:rsid w:val="002B45C7"/>
    <w:rsid w:val="002F0389"/>
    <w:rsid w:val="002F6866"/>
    <w:rsid w:val="003519FB"/>
    <w:rsid w:val="00354341"/>
    <w:rsid w:val="00390504"/>
    <w:rsid w:val="003926E9"/>
    <w:rsid w:val="00397DAD"/>
    <w:rsid w:val="003A6263"/>
    <w:rsid w:val="003C647F"/>
    <w:rsid w:val="003D520B"/>
    <w:rsid w:val="00407D38"/>
    <w:rsid w:val="00413CCB"/>
    <w:rsid w:val="00432E64"/>
    <w:rsid w:val="00442B5D"/>
    <w:rsid w:val="004662C9"/>
    <w:rsid w:val="00475295"/>
    <w:rsid w:val="00481EAC"/>
    <w:rsid w:val="004A2925"/>
    <w:rsid w:val="004B5ABD"/>
    <w:rsid w:val="004B6F18"/>
    <w:rsid w:val="004D3DF9"/>
    <w:rsid w:val="004E6D59"/>
    <w:rsid w:val="004E7268"/>
    <w:rsid w:val="00567334"/>
    <w:rsid w:val="005834F7"/>
    <w:rsid w:val="005A1C9C"/>
    <w:rsid w:val="005B6E32"/>
    <w:rsid w:val="005D2455"/>
    <w:rsid w:val="005E1FA1"/>
    <w:rsid w:val="00607D9E"/>
    <w:rsid w:val="00633424"/>
    <w:rsid w:val="00637E48"/>
    <w:rsid w:val="00654B87"/>
    <w:rsid w:val="00661D66"/>
    <w:rsid w:val="0067459B"/>
    <w:rsid w:val="006911E3"/>
    <w:rsid w:val="00696405"/>
    <w:rsid w:val="00697449"/>
    <w:rsid w:val="006A3CE7"/>
    <w:rsid w:val="006C4A01"/>
    <w:rsid w:val="006C4CB5"/>
    <w:rsid w:val="006C529B"/>
    <w:rsid w:val="006C7F18"/>
    <w:rsid w:val="00723FE4"/>
    <w:rsid w:val="0073593F"/>
    <w:rsid w:val="0076396E"/>
    <w:rsid w:val="007B6E00"/>
    <w:rsid w:val="007D7503"/>
    <w:rsid w:val="00807A33"/>
    <w:rsid w:val="00811910"/>
    <w:rsid w:val="0083790C"/>
    <w:rsid w:val="008406FE"/>
    <w:rsid w:val="00840FE3"/>
    <w:rsid w:val="008477AA"/>
    <w:rsid w:val="008626D0"/>
    <w:rsid w:val="008709DE"/>
    <w:rsid w:val="008C3428"/>
    <w:rsid w:val="008E19DF"/>
    <w:rsid w:val="00904F94"/>
    <w:rsid w:val="00912CD8"/>
    <w:rsid w:val="00922AC6"/>
    <w:rsid w:val="009241FF"/>
    <w:rsid w:val="00927723"/>
    <w:rsid w:val="00944817"/>
    <w:rsid w:val="00976399"/>
    <w:rsid w:val="00992EB7"/>
    <w:rsid w:val="009B00E4"/>
    <w:rsid w:val="009D7F34"/>
    <w:rsid w:val="009F61A9"/>
    <w:rsid w:val="00A60A78"/>
    <w:rsid w:val="00AB2D54"/>
    <w:rsid w:val="00AB5433"/>
    <w:rsid w:val="00AD6B7F"/>
    <w:rsid w:val="00AF0776"/>
    <w:rsid w:val="00AF0F47"/>
    <w:rsid w:val="00B04A47"/>
    <w:rsid w:val="00B16262"/>
    <w:rsid w:val="00B27591"/>
    <w:rsid w:val="00B33D4D"/>
    <w:rsid w:val="00B36962"/>
    <w:rsid w:val="00B506EC"/>
    <w:rsid w:val="00B50C46"/>
    <w:rsid w:val="00B75DC3"/>
    <w:rsid w:val="00B85FCB"/>
    <w:rsid w:val="00BA33FA"/>
    <w:rsid w:val="00BA5CED"/>
    <w:rsid w:val="00BB1D1A"/>
    <w:rsid w:val="00C10492"/>
    <w:rsid w:val="00C20BA0"/>
    <w:rsid w:val="00C46689"/>
    <w:rsid w:val="00C52858"/>
    <w:rsid w:val="00C75171"/>
    <w:rsid w:val="00C752CB"/>
    <w:rsid w:val="00CA44E6"/>
    <w:rsid w:val="00CB4629"/>
    <w:rsid w:val="00CC169A"/>
    <w:rsid w:val="00CC2635"/>
    <w:rsid w:val="00CD03A9"/>
    <w:rsid w:val="00CF55DD"/>
    <w:rsid w:val="00D13655"/>
    <w:rsid w:val="00D515EF"/>
    <w:rsid w:val="00D64E7E"/>
    <w:rsid w:val="00D87667"/>
    <w:rsid w:val="00DA1612"/>
    <w:rsid w:val="00E024C0"/>
    <w:rsid w:val="00E2168A"/>
    <w:rsid w:val="00E2317A"/>
    <w:rsid w:val="00E5427A"/>
    <w:rsid w:val="00E7433D"/>
    <w:rsid w:val="00E94708"/>
    <w:rsid w:val="00F07028"/>
    <w:rsid w:val="00F11D46"/>
    <w:rsid w:val="00F132C7"/>
    <w:rsid w:val="00F45C09"/>
    <w:rsid w:val="00F55D58"/>
    <w:rsid w:val="00F63C55"/>
    <w:rsid w:val="00F665D9"/>
    <w:rsid w:val="00F8139E"/>
    <w:rsid w:val="00F86091"/>
    <w:rsid w:val="00FA0010"/>
    <w:rsid w:val="00FA506C"/>
    <w:rsid w:val="00FC51D3"/>
    <w:rsid w:val="00FD2BB2"/>
    <w:rsid w:val="00FD39E4"/>
    <w:rsid w:val="00FE4339"/>
    <w:rsid w:val="00FE50D8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F4A9"/>
  <w15:chartTrackingRefBased/>
  <w15:docId w15:val="{A806C8A6-896A-44F6-A68E-4A987134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99"/>
    <w:unhideWhenUsed/>
    <w:qFormat/>
    <w:rsid w:val="001036E3"/>
    <w:pPr>
      <w:ind w:left="720"/>
      <w:contextualSpacing/>
    </w:pPr>
  </w:style>
  <w:style w:type="paragraph" w:customStyle="1" w:styleId="Default">
    <w:name w:val="Default"/>
    <w:rsid w:val="008E1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1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9DF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9DF"/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D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9DF"/>
    <w:pPr>
      <w:spacing w:after="180"/>
    </w:pPr>
    <w:rPr>
      <w:rFonts w:asciiTheme="minorHAnsi" w:eastAsiaTheme="minorHAnsi" w:hAnsiTheme="minorHAnsi" w:cstheme="minorBidi"/>
      <w:b/>
      <w:bCs/>
      <w:color w:val="262626" w:themeColor="text1" w:themeTint="D9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9DF"/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168A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16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5CED"/>
    <w:rPr>
      <w:color w:val="F7921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dsonyeung2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eungHud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njit.edu/~hy276/profi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dso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584628C-3FDF-4A0C-8189-B1F8BF4D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2431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Yeung</dc:creator>
  <cp:keywords/>
  <dc:description/>
  <cp:lastModifiedBy>Hudson Yeung</cp:lastModifiedBy>
  <cp:revision>74</cp:revision>
  <cp:lastPrinted>2019-10-11T23:23:00Z</cp:lastPrinted>
  <dcterms:created xsi:type="dcterms:W3CDTF">2017-11-19T22:21:00Z</dcterms:created>
  <dcterms:modified xsi:type="dcterms:W3CDTF">2019-10-22T16:03:00Z</dcterms:modified>
</cp:coreProperties>
</file>