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42" w:rsidRDefault="00D91A06">
      <w:r>
        <w:t>Hello world!</w:t>
      </w:r>
      <w:bookmarkStart w:id="0" w:name="_GoBack"/>
      <w:bookmarkEnd w:id="0"/>
    </w:p>
    <w:sectPr w:rsidR="000C4C42" w:rsidSect="0047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D4"/>
    <w:rsid w:val="000C4C42"/>
    <w:rsid w:val="00472753"/>
    <w:rsid w:val="00D91A06"/>
    <w:rsid w:val="00E8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CB1A5-E256-4CF8-82FE-15E31F22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Yeung</dc:creator>
  <cp:keywords/>
  <dc:description/>
  <cp:lastModifiedBy>Hudson Yeung</cp:lastModifiedBy>
  <cp:revision>2</cp:revision>
  <dcterms:created xsi:type="dcterms:W3CDTF">2016-12-24T21:13:00Z</dcterms:created>
  <dcterms:modified xsi:type="dcterms:W3CDTF">2016-12-24T21:14:00Z</dcterms:modified>
</cp:coreProperties>
</file>